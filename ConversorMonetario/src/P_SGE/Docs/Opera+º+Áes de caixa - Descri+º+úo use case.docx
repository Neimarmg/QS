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AA7" w:rsidRDefault="00285804">
      <w:pPr>
        <w:pStyle w:val="Ttulo"/>
      </w:pPr>
      <w:fldSimple w:instr=" SUBJECT  \* MERGEFORMAT ">
        <w:r w:rsidR="00D76446" w:rsidRPr="00527428">
          <w:t>S</w:t>
        </w:r>
        <w:r w:rsidR="00D76446">
          <w:t>G</w:t>
        </w:r>
        <w:fldSimple w:instr=" SUBJECT  \* MERGEFORMAT ">
          <w:r w:rsidR="00D76446" w:rsidRPr="00527428">
            <w:t>E - Sistema para escritórios</w:t>
          </w:r>
        </w:fldSimple>
      </w:fldSimple>
    </w:p>
    <w:p w:rsidR="00685AA7" w:rsidRDefault="00D76446">
      <w:pPr>
        <w:pStyle w:val="Ttulo"/>
      </w:pPr>
      <w:r>
        <w:t>Descrição caso de uso</w:t>
      </w:r>
    </w:p>
    <w:p w:rsidR="00D76446" w:rsidRPr="00A2602A" w:rsidRDefault="00D76446" w:rsidP="00D76446"/>
    <w:p w:rsidR="00F421D3" w:rsidRPr="00A2602A" w:rsidRDefault="00F421D3" w:rsidP="00F421D3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255"/>
        <w:gridCol w:w="5385"/>
      </w:tblGrid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Nome do caso de uso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27451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Operações de caixa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Sumário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2602A" w:rsidRPr="00A2602A" w:rsidRDefault="00A2602A" w:rsidP="00A2602A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 xml:space="preserve">O operador e diretor financeiro utilizam o caixa para registrar e conferir o fechamento 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Ator primário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A2602A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Diretor financeiro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Atores secundários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A2602A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Operador de caixa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Precondições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461167" w:rsidP="00461167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Os usuários</w:t>
            </w:r>
            <w:r w:rsid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3"/>
                <w:szCs w:val="23"/>
                <w:lang w:eastAsia="pt-BR"/>
              </w:rPr>
              <w:t>acessam o sistema</w:t>
            </w:r>
            <w:r w:rsid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 através de usuário e senha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Fluxo Principal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1. </w:t>
            </w:r>
            <w:r w:rsidR="00A2602A">
              <w:rPr>
                <w:rFonts w:ascii="Arial" w:hAnsi="Arial" w:cs="Arial"/>
                <w:sz w:val="23"/>
                <w:szCs w:val="23"/>
                <w:lang w:eastAsia="pt-BR"/>
              </w:rPr>
              <w:t>O operador solicita a aberturar do caixa do dia</w:t>
            </w:r>
          </w:p>
          <w:p w:rsidR="005B78F8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>2.</w:t>
            </w:r>
            <w:r w:rsidR="005B78F8">
              <w:rPr>
                <w:rFonts w:ascii="Arial" w:hAnsi="Arial" w:cs="Arial"/>
                <w:sz w:val="23"/>
                <w:szCs w:val="23"/>
                <w:lang w:eastAsia="pt-BR"/>
              </w:rPr>
              <w:t xml:space="preserve"> O caixa é liberado após abertura para o operador</w:t>
            </w: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 </w:t>
            </w:r>
          </w:p>
          <w:p w:rsidR="005B78F8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>3.</w:t>
            </w:r>
            <w:r w:rsidR="005B78F8">
              <w:rPr>
                <w:rFonts w:ascii="Arial" w:hAnsi="Arial" w:cs="Arial"/>
                <w:sz w:val="23"/>
                <w:szCs w:val="23"/>
                <w:lang w:eastAsia="pt-BR"/>
              </w:rPr>
              <w:t xml:space="preserve"> O operador registrar transações </w:t>
            </w: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 </w:t>
            </w:r>
          </w:p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4. </w:t>
            </w:r>
            <w:r w:rsidR="005B78F8">
              <w:rPr>
                <w:rFonts w:ascii="Arial" w:hAnsi="Arial" w:cs="Arial"/>
                <w:sz w:val="23"/>
                <w:szCs w:val="23"/>
                <w:lang w:eastAsia="pt-BR"/>
              </w:rPr>
              <w:t>No final do expediente o operador fecha parcialmente o caixa.</w:t>
            </w:r>
          </w:p>
          <w:p w:rsidR="005B78F8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>5.</w:t>
            </w:r>
            <w:r w:rsidR="005B78F8">
              <w:rPr>
                <w:rFonts w:ascii="Arial" w:hAnsi="Arial" w:cs="Arial"/>
                <w:sz w:val="23"/>
                <w:szCs w:val="23"/>
                <w:lang w:eastAsia="pt-BR"/>
              </w:rPr>
              <w:t xml:space="preserve"> O sistema cria um status de caixa a conferir para o diretor financeiro permanecendo bloqueado para novas transações.</w:t>
            </w: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 </w:t>
            </w:r>
          </w:p>
          <w:p w:rsidR="005B78F8" w:rsidRDefault="00F421D3" w:rsidP="005B78F8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>6.</w:t>
            </w:r>
            <w:r w:rsidR="005B78F8">
              <w:rPr>
                <w:rFonts w:ascii="Arial" w:hAnsi="Arial" w:cs="Arial"/>
                <w:sz w:val="23"/>
                <w:szCs w:val="23"/>
                <w:lang w:eastAsia="pt-BR"/>
              </w:rPr>
              <w:t xml:space="preserve"> O diretor financeiro confere o caixa e libera e muda status para caixa liberado. </w:t>
            </w:r>
          </w:p>
          <w:p w:rsidR="00F421D3" w:rsidRPr="00A2602A" w:rsidRDefault="00F421D3" w:rsidP="005B78F8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7. </w:t>
            </w:r>
            <w:r w:rsidR="005B78F8">
              <w:rPr>
                <w:rFonts w:ascii="Arial" w:hAnsi="Arial" w:cs="Arial"/>
                <w:sz w:val="23"/>
                <w:szCs w:val="23"/>
                <w:lang w:eastAsia="pt-BR"/>
              </w:rPr>
              <w:t xml:space="preserve">O sistema registra e encerra as atividades ficando assim liberado para novas a atividades em outra data e assim sucessivamente e caso de uso </w:t>
            </w:r>
            <w:r w:rsidR="005B78F8">
              <w:rPr>
                <w:rFonts w:ascii="Arial" w:hAnsi="Arial" w:cs="Arial"/>
                <w:sz w:val="23"/>
                <w:szCs w:val="23"/>
                <w:lang w:eastAsia="pt-BR"/>
              </w:rPr>
              <w:lastRenderedPageBreak/>
              <w:t>termina.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lastRenderedPageBreak/>
              <w:t>Fluxo Alternativo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05FB9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(4) </w:t>
            </w:r>
            <w:r w:rsidR="00705FB9">
              <w:rPr>
                <w:rFonts w:ascii="Arial" w:hAnsi="Arial" w:cs="Arial"/>
                <w:sz w:val="23"/>
                <w:szCs w:val="23"/>
                <w:lang w:eastAsia="pt-BR"/>
              </w:rPr>
              <w:t xml:space="preserve">Nos caso de dos caixas não perder ser conferidos permaneceram na lista de pendências. </w:t>
            </w:r>
          </w:p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>a.</w:t>
            </w:r>
            <w:r w:rsidR="00705FB9">
              <w:rPr>
                <w:rFonts w:ascii="Arial" w:hAnsi="Arial" w:cs="Arial"/>
                <w:sz w:val="23"/>
                <w:szCs w:val="23"/>
                <w:lang w:eastAsia="pt-BR"/>
              </w:rPr>
              <w:t xml:space="preserve"> A liberação poder ser feita em modo operacional com liberação através da autenticação do operação  </w:t>
            </w:r>
          </w:p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b. </w:t>
            </w:r>
            <w:r w:rsidR="00A41884">
              <w:rPr>
                <w:rFonts w:ascii="Arial" w:hAnsi="Arial" w:cs="Arial"/>
                <w:sz w:val="23"/>
                <w:szCs w:val="23"/>
                <w:lang w:eastAsia="pt-BR"/>
              </w:rPr>
              <w:t xml:space="preserve">O operador só poderá realizar operação de caixa em modo operacional por dois dias sendo que o sistema bloqueará definitivamente o acesso deste operar pois, são permitidos apenas três pendências por operador. </w:t>
            </w:r>
          </w:p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c. </w:t>
            </w:r>
            <w:r w:rsidR="00A41884">
              <w:rPr>
                <w:rFonts w:ascii="Arial" w:hAnsi="Arial" w:cs="Arial"/>
                <w:sz w:val="23"/>
                <w:szCs w:val="23"/>
                <w:lang w:eastAsia="pt-BR"/>
              </w:rPr>
              <w:t xml:space="preserve">Se não forem feitas conferencias para a liberação o usuário permanecera bloqueado. </w:t>
            </w:r>
          </w:p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(4) </w:t>
            </w:r>
            <w:r w:rsidR="00A41884">
              <w:rPr>
                <w:rFonts w:ascii="Arial" w:hAnsi="Arial" w:cs="Arial"/>
                <w:sz w:val="23"/>
                <w:szCs w:val="23"/>
                <w:lang w:eastAsia="pt-BR"/>
              </w:rPr>
              <w:t>Violação das regras integridade dos processos.</w:t>
            </w:r>
          </w:p>
          <w:p w:rsidR="00F421D3" w:rsidRPr="00A2602A" w:rsidRDefault="00F421D3" w:rsidP="00A41884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>a.</w:t>
            </w:r>
            <w:r w:rsidR="00A41884">
              <w:rPr>
                <w:rFonts w:ascii="Arial" w:hAnsi="Arial" w:cs="Arial"/>
                <w:sz w:val="23"/>
                <w:szCs w:val="23"/>
                <w:lang w:eastAsia="pt-BR"/>
              </w:rPr>
              <w:t xml:space="preserve"> O sistema dever ter as liberação as operações</w:t>
            </w:r>
            <w:r w:rsidR="00F27451">
              <w:rPr>
                <w:rFonts w:ascii="Arial" w:hAnsi="Arial" w:cs="Arial"/>
                <w:sz w:val="23"/>
                <w:szCs w:val="23"/>
                <w:lang w:eastAsia="pt-BR"/>
              </w:rPr>
              <w:t xml:space="preserve"> e</w:t>
            </w:r>
            <w:r w:rsidR="00A41884">
              <w:rPr>
                <w:rFonts w:ascii="Arial" w:hAnsi="Arial" w:cs="Arial"/>
                <w:sz w:val="23"/>
                <w:szCs w:val="23"/>
                <w:lang w:eastAsia="pt-BR"/>
              </w:rPr>
              <w:t xml:space="preserve"> do</w:t>
            </w:r>
            <w:r w:rsidR="00F27451">
              <w:rPr>
                <w:rFonts w:ascii="Arial" w:hAnsi="Arial" w:cs="Arial"/>
                <w:sz w:val="23"/>
                <w:szCs w:val="23"/>
                <w:lang w:eastAsia="pt-BR"/>
              </w:rPr>
              <w:t xml:space="preserve"> passo 2 rigorosamente para manter atividades.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Pós-condições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27451" w:rsidP="00F27451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A regra das três pendências é fator essencial para o funcionamento do sistema.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Regras de negócio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Requisitos não funcionais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>Não definidos ainda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Autor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461167" w:rsidP="00461167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Neimar Moises Gobbi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Data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461167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25/4/2014</w:t>
            </w:r>
          </w:p>
        </w:tc>
      </w:tr>
    </w:tbl>
    <w:p w:rsidR="00F421D3" w:rsidRPr="00A2602A" w:rsidRDefault="00F421D3" w:rsidP="00F421D3"/>
    <w:sectPr w:rsidR="00F421D3" w:rsidRPr="00A2602A" w:rsidSect="00FA5BF6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929" w:rsidRDefault="00342929">
      <w:pPr>
        <w:spacing w:line="240" w:lineRule="auto"/>
      </w:pPr>
      <w:r>
        <w:separator/>
      </w:r>
    </w:p>
  </w:endnote>
  <w:endnote w:type="continuationSeparator" w:id="1">
    <w:p w:rsidR="00342929" w:rsidRDefault="0034292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FB2E18">
              <w:t>&lt;Company Name&gt;</w:t>
            </w:r>
          </w:fldSimple>
          <w:r>
            <w:t xml:space="preserve">, </w:t>
          </w:r>
          <w:r w:rsidR="00285804">
            <w:fldChar w:fldCharType="begin"/>
          </w:r>
          <w:r>
            <w:instrText xml:space="preserve"> DATE \@ "yyyy" </w:instrText>
          </w:r>
          <w:r w:rsidR="00285804">
            <w:fldChar w:fldCharType="separate"/>
          </w:r>
          <w:r w:rsidR="0030505C">
            <w:rPr>
              <w:noProof/>
            </w:rPr>
            <w:t>2014</w:t>
          </w:r>
          <w:r w:rsidR="0028580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 w:rsidR="0028580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285804">
            <w:rPr>
              <w:rStyle w:val="Nmerodepgina"/>
            </w:rPr>
            <w:fldChar w:fldCharType="separate"/>
          </w:r>
          <w:r w:rsidR="0030505C">
            <w:rPr>
              <w:rStyle w:val="Nmerodepgina"/>
              <w:noProof/>
            </w:rPr>
            <w:t>1</w:t>
          </w:r>
          <w:r w:rsidR="00285804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929" w:rsidRDefault="00342929">
      <w:pPr>
        <w:spacing w:line="240" w:lineRule="auto"/>
      </w:pPr>
      <w:r>
        <w:separator/>
      </w:r>
    </w:p>
  </w:footnote>
  <w:footnote w:type="continuationSeparator" w:id="1">
    <w:p w:rsidR="00342929" w:rsidRDefault="0034292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285804">
          <w:fldSimple w:instr=" SUBJECT  \* MERGEFORMAT ">
            <w:r w:rsidR="00047E54">
              <w:t xml:space="preserve">&lt;Project </w:t>
            </w:r>
            <w:r w:rsidR="00FB2E18" w:rsidRPr="00FB2E18">
              <w:t>&gt;</w:t>
            </w:r>
          </w:fldSimple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</w:p>
      </w:tc>
    </w:tr>
    <w:tr w:rsidR="00685AA7">
      <w:tc>
        <w:tcPr>
          <w:tcW w:w="6379" w:type="dxa"/>
        </w:tcPr>
        <w:p w:rsidR="00685AA7" w:rsidRDefault="00047E54">
          <w:r>
            <w:t>Descrição use case</w:t>
          </w:r>
        </w:p>
      </w:tc>
      <w:tc>
        <w:tcPr>
          <w:tcW w:w="3179" w:type="dxa"/>
        </w:tcPr>
        <w:p w:rsidR="00685AA7" w:rsidRDefault="00685AA7" w:rsidP="00047E54">
          <w:r>
            <w:t xml:space="preserve">  Date:  &lt;</w:t>
          </w:r>
          <w:r w:rsidR="00047E54">
            <w:t>20/4/2014</w:t>
          </w:r>
          <w:r>
            <w:t>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BA17B3C"/>
    <w:multiLevelType w:val="multilevel"/>
    <w:tmpl w:val="1908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7"/>
  </w:num>
  <w:num w:numId="21">
    <w:abstractNumId w:val="11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2E18"/>
    <w:rsid w:val="00047E54"/>
    <w:rsid w:val="0008638D"/>
    <w:rsid w:val="00111A32"/>
    <w:rsid w:val="0019590E"/>
    <w:rsid w:val="00285804"/>
    <w:rsid w:val="002B4085"/>
    <w:rsid w:val="002F2A0D"/>
    <w:rsid w:val="0030505C"/>
    <w:rsid w:val="00342929"/>
    <w:rsid w:val="00375A4A"/>
    <w:rsid w:val="003D0174"/>
    <w:rsid w:val="00461167"/>
    <w:rsid w:val="0052614A"/>
    <w:rsid w:val="005B78F8"/>
    <w:rsid w:val="00685AA7"/>
    <w:rsid w:val="00705FB9"/>
    <w:rsid w:val="00816C1B"/>
    <w:rsid w:val="00956D21"/>
    <w:rsid w:val="00A2602A"/>
    <w:rsid w:val="00A41884"/>
    <w:rsid w:val="00AE4979"/>
    <w:rsid w:val="00BF5DC2"/>
    <w:rsid w:val="00D76446"/>
    <w:rsid w:val="00EB06BD"/>
    <w:rsid w:val="00F27451"/>
    <w:rsid w:val="00F421D3"/>
    <w:rsid w:val="00FA5BF6"/>
    <w:rsid w:val="00FB2E18"/>
    <w:rsid w:val="00FB7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BF6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FA5BF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FA5BF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FA5BF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FA5BF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A5BF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A5BF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A5BF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A5BF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A5BF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A5BF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A5BF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FA5BF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FA5BF6"/>
    <w:pPr>
      <w:ind w:left="900" w:hanging="900"/>
    </w:pPr>
  </w:style>
  <w:style w:type="paragraph" w:styleId="Sumrio1">
    <w:name w:val="toc 1"/>
    <w:basedOn w:val="Normal"/>
    <w:next w:val="Normal"/>
    <w:semiHidden/>
    <w:rsid w:val="00FA5BF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FA5BF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FA5BF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FA5BF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FA5BF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FA5BF6"/>
  </w:style>
  <w:style w:type="paragraph" w:customStyle="1" w:styleId="Bullet2">
    <w:name w:val="Bullet2"/>
    <w:basedOn w:val="Normal"/>
    <w:rsid w:val="00FA5BF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A5BF6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FA5BF6"/>
    <w:pPr>
      <w:keepLines/>
      <w:spacing w:after="120"/>
    </w:pPr>
  </w:style>
  <w:style w:type="paragraph" w:styleId="Corpodetexto">
    <w:name w:val="Body Text"/>
    <w:basedOn w:val="Normal"/>
    <w:semiHidden/>
    <w:rsid w:val="00FA5BF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A5BF6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FA5BF6"/>
    <w:pPr>
      <w:ind w:left="720" w:hanging="432"/>
    </w:pPr>
  </w:style>
  <w:style w:type="character" w:styleId="Refdenotaderodap">
    <w:name w:val="footnote reference"/>
    <w:basedOn w:val="Fontepargpadro"/>
    <w:semiHidden/>
    <w:rsid w:val="00FA5BF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FA5BF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FA5BF6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FA5BF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FA5BF6"/>
    <w:pPr>
      <w:ind w:left="600"/>
    </w:pPr>
  </w:style>
  <w:style w:type="paragraph" w:styleId="Sumrio5">
    <w:name w:val="toc 5"/>
    <w:basedOn w:val="Normal"/>
    <w:next w:val="Normal"/>
    <w:semiHidden/>
    <w:rsid w:val="00FA5BF6"/>
    <w:pPr>
      <w:ind w:left="800"/>
    </w:pPr>
  </w:style>
  <w:style w:type="paragraph" w:styleId="Sumrio6">
    <w:name w:val="toc 6"/>
    <w:basedOn w:val="Normal"/>
    <w:next w:val="Normal"/>
    <w:semiHidden/>
    <w:rsid w:val="00FA5BF6"/>
    <w:pPr>
      <w:ind w:left="1000"/>
    </w:pPr>
  </w:style>
  <w:style w:type="paragraph" w:styleId="Sumrio7">
    <w:name w:val="toc 7"/>
    <w:basedOn w:val="Normal"/>
    <w:next w:val="Normal"/>
    <w:semiHidden/>
    <w:rsid w:val="00FA5BF6"/>
    <w:pPr>
      <w:ind w:left="1200"/>
    </w:pPr>
  </w:style>
  <w:style w:type="paragraph" w:styleId="Sumrio8">
    <w:name w:val="toc 8"/>
    <w:basedOn w:val="Normal"/>
    <w:next w:val="Normal"/>
    <w:semiHidden/>
    <w:rsid w:val="00FA5BF6"/>
    <w:pPr>
      <w:ind w:left="1400"/>
    </w:pPr>
  </w:style>
  <w:style w:type="paragraph" w:styleId="Sumrio9">
    <w:name w:val="toc 9"/>
    <w:basedOn w:val="Normal"/>
    <w:next w:val="Normal"/>
    <w:semiHidden/>
    <w:rsid w:val="00FA5BF6"/>
    <w:pPr>
      <w:ind w:left="1600"/>
    </w:pPr>
  </w:style>
  <w:style w:type="paragraph" w:customStyle="1" w:styleId="MainTitle">
    <w:name w:val="Main Title"/>
    <w:basedOn w:val="Normal"/>
    <w:rsid w:val="00FA5BF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FA5BF6"/>
    <w:rPr>
      <w:i/>
      <w:color w:val="0000FF"/>
    </w:rPr>
  </w:style>
  <w:style w:type="paragraph" w:styleId="Recuodecorpodetexto">
    <w:name w:val="Body Text Indent"/>
    <w:basedOn w:val="Normal"/>
    <w:semiHidden/>
    <w:rsid w:val="00FA5BF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A5BF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A5BF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FA5BF6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sid w:val="00FA5BF6"/>
    <w:rPr>
      <w:color w:val="0000FF"/>
      <w:u w:val="single"/>
    </w:rPr>
  </w:style>
  <w:style w:type="paragraph" w:customStyle="1" w:styleId="infoblue0">
    <w:name w:val="infoblue"/>
    <w:basedOn w:val="Normal"/>
    <w:rsid w:val="00FA5BF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FA5BF6"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F421D3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100053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64</TotalTime>
  <Pages>1</Pages>
  <Words>287</Words>
  <Characters>1555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moises</cp:lastModifiedBy>
  <cp:revision>7</cp:revision>
  <cp:lastPrinted>2001-03-15T17:26:00Z</cp:lastPrinted>
  <dcterms:created xsi:type="dcterms:W3CDTF">2014-04-25T09:37:00Z</dcterms:created>
  <dcterms:modified xsi:type="dcterms:W3CDTF">2014-07-04T13:03:00Z</dcterms:modified>
</cp:coreProperties>
</file>